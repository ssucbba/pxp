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8228C" w:rsidRDefault="0018228C" w:rsidP="0018228C">
      <w:pPr>
        <w:rPr>
          <w:rFonts w:ascii="Arial Narrow" w:hAnsi="Arial Narrow"/>
          <w:sz w:val="22"/>
          <w:szCs w:val="22"/>
          <w:lang w:val="es-ES"/>
        </w:rPr>
      </w:pPr>
    </w:p>
    <w:p w:rsidR="0018228C" w:rsidRPr="001B3467" w:rsidRDefault="0018228C" w:rsidP="00446762">
      <w:pPr>
        <w:rPr>
          <w:rFonts w:ascii="Arial Narrow" w:hAnsi="Arial Narrow"/>
          <w:sz w:val="22"/>
          <w:szCs w:val="22"/>
          <w:lang w:val="es-ES"/>
        </w:rPr>
      </w:pPr>
      <w:r w:rsidRPr="003B3893">
        <w:rPr>
          <w:rFonts w:ascii="Arial Narrow" w:hAnsi="Arial Narrow"/>
          <w:sz w:val="22"/>
          <w:szCs w:val="22"/>
          <w:lang w:val="es-ES"/>
        </w:rPr>
        <w:t xml:space="preserve">Cochabamba </w:t>
      </w:r>
      <w:r w:rsidR="00E56157">
        <w:rPr>
          <w:rFonts w:ascii="Arial Narrow" w:hAnsi="Arial Narrow"/>
          <w:sz w:val="22"/>
          <w:szCs w:val="22"/>
          <w:lang w:val="es-ES"/>
        </w:rPr>
        <w:t>,</w:t>
      </w:r>
      <w:r w:rsidR="008D4C28" w:rsidRPr="008D4C28">
        <w:rPr>
          <w:lang w:val="es-BO"/>
        </w:rPr>
        <w:t xml:space="preserve"> </w:t>
      </w:r>
      <w:r w:rsidR="008D4C28" w:rsidRPr="009528CD">
        <w:rPr>
          <w:rFonts w:ascii="Arial Narrow" w:hAnsi="Arial Narrow"/>
          <w:sz w:val="22"/>
          <w:szCs w:val="22"/>
          <w:lang w:val="es-ES"/>
        </w:rPr>
        <w:t>${FECHAOC</w:t>
      </w:r>
      <w:r w:rsidR="008D4C28" w:rsidRPr="008D4C28">
        <w:rPr>
          <w:lang w:val="es-BO"/>
        </w:rPr>
        <w:t xml:space="preserve">} </w:t>
      </w:r>
    </w:p>
    <w:p w:rsidR="003E576F" w:rsidRDefault="008D4C28" w:rsidP="00446762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  <w:t>${NUMOC}</w:t>
      </w:r>
    </w:p>
    <w:p w:rsidR="003E576F" w:rsidRDefault="003E576F" w:rsidP="00E01B50">
      <w:pPr>
        <w:jc w:val="right"/>
        <w:rPr>
          <w:rFonts w:ascii="Arial Narrow" w:hAnsi="Arial Narrow"/>
          <w:b/>
          <w:sz w:val="22"/>
          <w:szCs w:val="22"/>
          <w:lang w:val="es-ES"/>
        </w:rPr>
      </w:pPr>
    </w:p>
    <w:p w:rsidR="003E576F" w:rsidRDefault="003E576F" w:rsidP="00E01B50">
      <w:pPr>
        <w:rPr>
          <w:rFonts w:ascii="Arial Narrow" w:hAnsi="Arial Narrow"/>
          <w:b/>
          <w:sz w:val="22"/>
          <w:szCs w:val="22"/>
          <w:lang w:val="es-ES"/>
        </w:rPr>
      </w:pPr>
    </w:p>
    <w:p w:rsidR="00516C5F" w:rsidRDefault="00516C5F" w:rsidP="00E01B50">
      <w:pPr>
        <w:rPr>
          <w:rFonts w:ascii="Arial Narrow" w:hAnsi="Arial Narrow"/>
          <w:b/>
          <w:sz w:val="22"/>
          <w:szCs w:val="22"/>
          <w:lang w:val="es-ES"/>
        </w:rPr>
      </w:pPr>
    </w:p>
    <w:p w:rsidR="006173F8" w:rsidRDefault="006173F8" w:rsidP="00E01B50">
      <w:pPr>
        <w:rPr>
          <w:rFonts w:ascii="Arial Narrow" w:hAnsi="Arial Narrow"/>
          <w:sz w:val="22"/>
          <w:szCs w:val="22"/>
          <w:lang w:val="es-ES"/>
        </w:rPr>
      </w:pPr>
    </w:p>
    <w:p w:rsidR="004869B9" w:rsidRDefault="00CE5BC8" w:rsidP="00C91BCD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Señor</w:t>
      </w:r>
      <w:r w:rsidR="001E5B58">
        <w:rPr>
          <w:rFonts w:ascii="Arial Narrow" w:hAnsi="Arial Narrow"/>
          <w:sz w:val="22"/>
          <w:szCs w:val="22"/>
          <w:lang w:val="es-ES"/>
        </w:rPr>
        <w:t>es</w:t>
      </w:r>
      <w:r w:rsidR="00E01B50">
        <w:rPr>
          <w:rFonts w:ascii="Arial Narrow" w:hAnsi="Arial Narrow"/>
          <w:sz w:val="22"/>
          <w:szCs w:val="22"/>
          <w:lang w:val="es-ES"/>
        </w:rPr>
        <w:t>:</w:t>
      </w:r>
    </w:p>
    <w:p w:rsidR="00C87A47" w:rsidRDefault="008D4C28" w:rsidP="00C91BCD">
      <w:pPr>
        <w:rPr>
          <w:rFonts w:ascii="Arial Narrow" w:hAnsi="Arial Narrow"/>
          <w:b/>
          <w:sz w:val="22"/>
          <w:szCs w:val="22"/>
          <w:lang w:val="es-ES"/>
        </w:rPr>
      </w:pPr>
      <w:r>
        <w:rPr>
          <w:rFonts w:ascii="Arial Narrow" w:hAnsi="Arial Narrow"/>
          <w:b/>
          <w:sz w:val="22"/>
          <w:szCs w:val="22"/>
          <w:lang w:val="es-ES"/>
        </w:rPr>
        <w:t>${PROVEEDOR}</w:t>
      </w:r>
    </w:p>
    <w:p w:rsidR="00C91BCD" w:rsidRDefault="00FD342C" w:rsidP="00C91BCD">
      <w:pPr>
        <w:rPr>
          <w:rFonts w:ascii="Arial Narrow" w:hAnsi="Arial Narrow"/>
          <w:sz w:val="22"/>
          <w:szCs w:val="22"/>
          <w:u w:val="single"/>
          <w:lang w:val="es-ES"/>
        </w:rPr>
      </w:pPr>
      <w:r>
        <w:rPr>
          <w:rFonts w:ascii="Arial Narrow" w:hAnsi="Arial Narrow"/>
          <w:sz w:val="22"/>
          <w:szCs w:val="22"/>
          <w:u w:val="single"/>
          <w:lang w:val="es-ES"/>
        </w:rPr>
        <w:t>Presente</w:t>
      </w:r>
      <w:r w:rsidR="009F2AE9">
        <w:rPr>
          <w:rFonts w:ascii="Arial Narrow" w:hAnsi="Arial Narrow"/>
          <w:sz w:val="22"/>
          <w:szCs w:val="22"/>
          <w:u w:val="single"/>
          <w:lang w:val="es-ES"/>
        </w:rPr>
        <w:t>.-</w:t>
      </w:r>
    </w:p>
    <w:p w:rsidR="009F2AE9" w:rsidRPr="00C03769" w:rsidRDefault="009F2AE9" w:rsidP="00C91BCD">
      <w:pPr>
        <w:rPr>
          <w:rFonts w:ascii="Arial Narrow" w:hAnsi="Arial Narrow"/>
          <w:sz w:val="22"/>
          <w:szCs w:val="22"/>
          <w:lang w:val="es-ES"/>
        </w:rPr>
      </w:pPr>
    </w:p>
    <w:p w:rsidR="00E01B50" w:rsidRDefault="00E01B50" w:rsidP="00E01B50">
      <w:pPr>
        <w:jc w:val="center"/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252DAD" w:rsidRPr="005F7E6B" w:rsidRDefault="00252DAD" w:rsidP="00252DAD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  <w:r w:rsidRPr="005F7E6B">
        <w:rPr>
          <w:rFonts w:ascii="Arial Narrow" w:hAnsi="Arial Narrow"/>
          <w:b/>
          <w:sz w:val="22"/>
          <w:szCs w:val="22"/>
          <w:u w:val="single"/>
          <w:lang w:val="es-ES"/>
        </w:rPr>
        <w:t>Ref.: “S</w:t>
      </w:r>
      <w:r>
        <w:rPr>
          <w:rFonts w:ascii="Arial Narrow" w:hAnsi="Arial Narrow"/>
          <w:b/>
          <w:sz w:val="22"/>
          <w:szCs w:val="22"/>
          <w:u w:val="single"/>
          <w:lang w:val="es-ES"/>
        </w:rPr>
        <w:t>OLICITUD DOCUMENTOS  LEGALES”</w:t>
      </w:r>
    </w:p>
    <w:p w:rsidR="001E5B58" w:rsidRDefault="001E5B58" w:rsidP="009F2AE9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</w:p>
    <w:p w:rsidR="00D73C77" w:rsidRPr="005F7E6B" w:rsidRDefault="00A229E4" w:rsidP="009F2AE9">
      <w:pPr>
        <w:ind w:left="720"/>
        <w:jc w:val="right"/>
        <w:rPr>
          <w:rFonts w:ascii="Arial Narrow" w:hAnsi="Arial Narrow"/>
          <w:b/>
          <w:sz w:val="22"/>
          <w:szCs w:val="22"/>
          <w:u w:val="single"/>
          <w:lang w:val="es-ES"/>
        </w:rPr>
      </w:pPr>
      <w:r w:rsidRPr="005F7E6B">
        <w:rPr>
          <w:rFonts w:ascii="Arial Narrow" w:hAnsi="Arial Narrow"/>
          <w:b/>
          <w:sz w:val="22"/>
          <w:szCs w:val="22"/>
          <w:u w:val="single"/>
          <w:lang w:val="es-ES"/>
        </w:rPr>
        <w:t xml:space="preserve">  </w:t>
      </w: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De acuerdo a lo establecido en el Decreto Supremo N° 0181 y RE-SABS-EPNE</w:t>
      </w:r>
      <w:r w:rsidRPr="001F2861">
        <w:rPr>
          <w:rFonts w:ascii="Arial Narrow" w:hAnsi="Arial Narrow"/>
          <w:sz w:val="22"/>
          <w:szCs w:val="22"/>
          <w:lang w:val="es-ES"/>
        </w:rPr>
        <w:t xml:space="preserve"> </w:t>
      </w:r>
      <w:r w:rsidR="00AC4930" w:rsidRPr="006D031A">
        <w:rPr>
          <w:rFonts w:ascii="Arial Narrow" w:hAnsi="Arial Narrow"/>
          <w:sz w:val="22"/>
          <w:szCs w:val="22"/>
          <w:lang w:val="es-ES"/>
        </w:rPr>
        <w:t>me permito comunica</w:t>
      </w:r>
      <w:r w:rsidR="0058724E">
        <w:rPr>
          <w:rFonts w:ascii="Arial Narrow" w:hAnsi="Arial Narrow"/>
          <w:sz w:val="22"/>
          <w:szCs w:val="22"/>
          <w:lang w:val="es-ES"/>
        </w:rPr>
        <w:t xml:space="preserve">r  a ustedes que su propuesta para </w:t>
      </w:r>
      <w:r w:rsidR="008D4C28">
        <w:rPr>
          <w:rFonts w:ascii="Arial Narrow" w:hAnsi="Arial Narrow"/>
          <w:sz w:val="22"/>
          <w:szCs w:val="22"/>
          <w:lang w:val="es-ES"/>
        </w:rPr>
        <w:t xml:space="preserve"> “${OBJETIVO}</w:t>
      </w:r>
      <w:r w:rsidR="00C87A47">
        <w:rPr>
          <w:rFonts w:ascii="Arial Narrow" w:hAnsi="Arial Narrow"/>
          <w:sz w:val="22"/>
          <w:szCs w:val="22"/>
          <w:lang w:val="es-ES"/>
        </w:rPr>
        <w:t>”</w:t>
      </w:r>
      <w:r w:rsidR="008D4C28">
        <w:rPr>
          <w:rFonts w:ascii="Arial Narrow" w:hAnsi="Arial Narrow"/>
          <w:sz w:val="22"/>
          <w:szCs w:val="22"/>
          <w:lang w:val="es-ES"/>
        </w:rPr>
        <w:t xml:space="preserve"> </w:t>
      </w:r>
      <w:r w:rsidR="00AC4930" w:rsidRPr="006D031A">
        <w:rPr>
          <w:rFonts w:ascii="Arial Narrow" w:hAnsi="Arial Narrow"/>
          <w:sz w:val="22"/>
          <w:szCs w:val="22"/>
          <w:lang w:val="es-ES"/>
        </w:rPr>
        <w:t xml:space="preserve"> ha sido adjudicada</w:t>
      </w:r>
      <w:r w:rsidR="00AC4930">
        <w:rPr>
          <w:rFonts w:ascii="Arial Narrow" w:hAnsi="Arial Narrow"/>
          <w:sz w:val="22"/>
          <w:szCs w:val="22"/>
          <w:lang w:val="es-ES"/>
        </w:rPr>
        <w:t>.</w:t>
      </w:r>
    </w:p>
    <w:p w:rsidR="00AC4930" w:rsidRDefault="00AC4930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En tal sentido, le solicito hacernos llegar los siguientes documentos legales:</w:t>
      </w: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de  Testimonio de Constitución </w:t>
      </w:r>
    </w:p>
    <w:p w:rsidR="00252DAD" w:rsidRDefault="00252DAD" w:rsidP="00252DA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de Poder General de Representación </w:t>
      </w:r>
    </w:p>
    <w:p w:rsidR="00252DAD" w:rsidRDefault="00252DAD" w:rsidP="00252DA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Carnet de Identidad del representante legal </w:t>
      </w:r>
    </w:p>
    <w:p w:rsidR="00252DAD" w:rsidRDefault="00252DAD" w:rsidP="00252DA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NIT legalizado </w:t>
      </w:r>
    </w:p>
    <w:p w:rsidR="00252DAD" w:rsidRDefault="00252DAD" w:rsidP="00252DA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Fotocopia de Licencia de Funcionamiento </w:t>
      </w:r>
    </w:p>
    <w:p w:rsidR="00252DAD" w:rsidRDefault="00252DAD" w:rsidP="00252DA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Fotocopia de FUNDAEMPRESA</w:t>
      </w:r>
    </w:p>
    <w:p w:rsidR="003D73C0" w:rsidRPr="003D73C0" w:rsidRDefault="003D73C0" w:rsidP="003D73C0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Certificado de no adeudo a las AFPs</w:t>
      </w:r>
    </w:p>
    <w:p w:rsidR="00AC4930" w:rsidRDefault="00252DAD" w:rsidP="00AC4930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Registro Sigma (Si corresponde)</w:t>
      </w:r>
    </w:p>
    <w:p w:rsidR="00CC2397" w:rsidRDefault="0058724E" w:rsidP="00CC2397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Registro Único Proveedores del Estado </w:t>
      </w:r>
    </w:p>
    <w:p w:rsidR="00F8450B" w:rsidRPr="00C07DC9" w:rsidRDefault="00F8450B" w:rsidP="00CC2397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Boleta de Garantia (Si corresponde)</w:t>
      </w: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7A4ADC" w:rsidRDefault="007A4ADC" w:rsidP="007A4ADC">
      <w:p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Toda la documentación debe ser presentada en fotocopia legalizada en un plazo máximo de 10  días a partir de la fecha, para cualquier consulta comunicarse con el Depto. Legal  teléfono 4140873 Int.443. </w:t>
      </w:r>
      <w:r w:rsidRPr="005E6FCC">
        <w:rPr>
          <w:rFonts w:ascii="Arial Narrow" w:hAnsi="Arial Narrow"/>
          <w:sz w:val="22"/>
          <w:szCs w:val="22"/>
          <w:lang w:val="es-ES"/>
        </w:rPr>
        <w:t xml:space="preserve"> </w:t>
      </w: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 xml:space="preserve">Asimismo, </w:t>
      </w:r>
      <w:r w:rsidRPr="005E6FCC">
        <w:rPr>
          <w:rFonts w:ascii="Arial Narrow" w:hAnsi="Arial Narrow"/>
          <w:sz w:val="22"/>
          <w:szCs w:val="22"/>
          <w:lang w:val="es-ES"/>
        </w:rPr>
        <w:t>s</w:t>
      </w:r>
      <w:r>
        <w:rPr>
          <w:rFonts w:ascii="Arial Narrow" w:hAnsi="Arial Narrow"/>
          <w:sz w:val="22"/>
          <w:szCs w:val="22"/>
          <w:lang w:val="es-ES"/>
        </w:rPr>
        <w:t>e le comunica qu</w:t>
      </w:r>
      <w:r w:rsidRPr="005E6FCC">
        <w:rPr>
          <w:rFonts w:ascii="Arial Narrow" w:hAnsi="Arial Narrow"/>
          <w:sz w:val="22"/>
          <w:szCs w:val="22"/>
          <w:lang w:val="es-ES"/>
        </w:rPr>
        <w:t xml:space="preserve">e </w:t>
      </w:r>
      <w:r>
        <w:rPr>
          <w:rFonts w:ascii="Arial Narrow" w:hAnsi="Arial Narrow"/>
          <w:sz w:val="22"/>
          <w:szCs w:val="22"/>
          <w:lang w:val="es-ES"/>
        </w:rPr>
        <w:t xml:space="preserve">en cuanto se tenga la documentación se procederá a la elaboración del contrato. </w:t>
      </w:r>
      <w:r w:rsidRPr="005E6FCC">
        <w:rPr>
          <w:rFonts w:ascii="Arial Narrow" w:hAnsi="Arial Narrow"/>
          <w:sz w:val="22"/>
          <w:szCs w:val="22"/>
          <w:lang w:val="es-ES"/>
        </w:rPr>
        <w:t xml:space="preserve"> </w:t>
      </w: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Pr="005E6FCC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22"/>
          <w:szCs w:val="22"/>
          <w:lang w:val="es-ES"/>
        </w:rPr>
        <w:t>Con este particular motivo saludo a usted muy atentamente.</w:t>
      </w: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jc w:val="both"/>
        <w:rPr>
          <w:rFonts w:ascii="Arial Narrow" w:hAnsi="Arial Narrow"/>
          <w:sz w:val="22"/>
          <w:szCs w:val="22"/>
          <w:lang w:val="es-ES"/>
        </w:rPr>
      </w:pPr>
    </w:p>
    <w:p w:rsidR="00252DAD" w:rsidRDefault="00252DAD" w:rsidP="00252DAD">
      <w:pPr>
        <w:jc w:val="both"/>
        <w:rPr>
          <w:rFonts w:ascii="Arial Narrow" w:hAnsi="Arial Narrow"/>
          <w:sz w:val="18"/>
          <w:szCs w:val="18"/>
          <w:lang w:val="es-ES"/>
        </w:rPr>
      </w:pPr>
      <w:r>
        <w:rPr>
          <w:rFonts w:ascii="Arial Narrow" w:hAnsi="Arial Narrow"/>
          <w:sz w:val="18"/>
          <w:szCs w:val="18"/>
          <w:lang w:val="es-ES"/>
        </w:rPr>
        <w:t>c</w:t>
      </w:r>
      <w:r w:rsidRPr="00FF7D5D">
        <w:rPr>
          <w:rFonts w:ascii="Arial Narrow" w:hAnsi="Arial Narrow"/>
          <w:sz w:val="18"/>
          <w:szCs w:val="18"/>
          <w:lang w:val="es-ES"/>
        </w:rPr>
        <w:t>c: Archivo</w:t>
      </w:r>
    </w:p>
    <w:p w:rsidR="001E5B58" w:rsidRDefault="00252DAD" w:rsidP="00E01B50">
      <w:pPr>
        <w:jc w:val="both"/>
        <w:rPr>
          <w:rFonts w:ascii="Arial Narrow" w:hAnsi="Arial Narrow"/>
          <w:sz w:val="22"/>
          <w:szCs w:val="22"/>
          <w:lang w:val="es-ES"/>
        </w:rPr>
      </w:pPr>
      <w:r>
        <w:rPr>
          <w:rFonts w:ascii="Arial Narrow" w:hAnsi="Arial Narrow"/>
          <w:sz w:val="18"/>
          <w:szCs w:val="18"/>
          <w:lang w:val="es-ES"/>
        </w:rPr>
        <w:t>D</w:t>
      </w:r>
      <w:r>
        <w:rPr>
          <w:rFonts w:ascii="Arial Narrow" w:hAnsi="Arial Narrow"/>
          <w:sz w:val="22"/>
          <w:szCs w:val="22"/>
          <w:lang w:val="es-ES"/>
        </w:rPr>
        <w:t>ocumentos legales.</w:t>
      </w:r>
    </w:p>
    <w:sectPr w:rsidR="001E5B58" w:rsidSect="00E415FB">
      <w:headerReference w:type="default" r:id="rId8"/>
      <w:footerReference w:type="default" r:id="rId9"/>
      <w:pgSz w:w="12240" w:h="15840" w:code="1"/>
      <w:pgMar w:top="1134" w:right="1418" w:bottom="1701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9BB" w:rsidRDefault="00F729BB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1">
    <w:p w:rsidR="00F729BB" w:rsidRDefault="00F729BB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F6" w:rsidRPr="00BD79F6" w:rsidRDefault="007B4BF6">
    <w:pPr>
      <w:pStyle w:val="Piedepgina"/>
      <w:rPr>
        <w:lang w:val="es-ES"/>
      </w:rPr>
    </w:pPr>
  </w:p>
  <w:p w:rsidR="007B4BF6" w:rsidRPr="00BD79F6" w:rsidRDefault="007B4BF6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9BB" w:rsidRDefault="00F729BB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1">
    <w:p w:rsidR="00F729BB" w:rsidRDefault="00F729BB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B51" w:rsidRDefault="00E415FB" w:rsidP="00E415FB">
    <w:pPr>
      <w:pStyle w:val="Encabezado"/>
      <w:jc w:val="center"/>
    </w:pPr>
    <w:r w:rsidRPr="00E415FB">
      <w:rPr>
        <w:noProof/>
        <w:lang w:val="es-BO" w:eastAsia="es-BO"/>
      </w:rPr>
      <w:drawing>
        <wp:inline distT="0" distB="0" distL="0" distR="0">
          <wp:extent cx="2200275" cy="1228725"/>
          <wp:effectExtent l="19050" t="0" r="9525" b="0"/>
          <wp:docPr id="7" name="Imagen 7" descr="logo_ver_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_ver_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196" t="11311" r="8640" b="14793"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14B51" w:rsidRDefault="00514B5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26E21"/>
    <w:multiLevelType w:val="hybridMultilevel"/>
    <w:tmpl w:val="1674B8B6"/>
    <w:lvl w:ilvl="0" w:tplc="88A0051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A1ECA"/>
    <w:multiLevelType w:val="hybridMultilevel"/>
    <w:tmpl w:val="A06A8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stylePaneFormatFilter w:val="3F01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33826">
      <o:colormenu v:ext="edit" fillcolor="white"/>
    </o:shapedefaults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4D3E73"/>
    <w:rsid w:val="00000922"/>
    <w:rsid w:val="00013032"/>
    <w:rsid w:val="00014DF2"/>
    <w:rsid w:val="00015B88"/>
    <w:rsid w:val="000166DA"/>
    <w:rsid w:val="0003057E"/>
    <w:rsid w:val="00033B7C"/>
    <w:rsid w:val="00035033"/>
    <w:rsid w:val="00036B26"/>
    <w:rsid w:val="000379A2"/>
    <w:rsid w:val="000443FF"/>
    <w:rsid w:val="0004553B"/>
    <w:rsid w:val="00047BF1"/>
    <w:rsid w:val="00051FBA"/>
    <w:rsid w:val="0007509C"/>
    <w:rsid w:val="00083677"/>
    <w:rsid w:val="00097C47"/>
    <w:rsid w:val="00097FEB"/>
    <w:rsid w:val="000A24C4"/>
    <w:rsid w:val="000B5675"/>
    <w:rsid w:val="000E2A91"/>
    <w:rsid w:val="000F0865"/>
    <w:rsid w:val="000F12D0"/>
    <w:rsid w:val="000F5AD3"/>
    <w:rsid w:val="00103F2B"/>
    <w:rsid w:val="00106EBC"/>
    <w:rsid w:val="001126B6"/>
    <w:rsid w:val="00113BDB"/>
    <w:rsid w:val="0011776F"/>
    <w:rsid w:val="00130582"/>
    <w:rsid w:val="001320D3"/>
    <w:rsid w:val="0013606F"/>
    <w:rsid w:val="00136442"/>
    <w:rsid w:val="0014549B"/>
    <w:rsid w:val="001506F1"/>
    <w:rsid w:val="00152D90"/>
    <w:rsid w:val="001533A9"/>
    <w:rsid w:val="001651CA"/>
    <w:rsid w:val="001651E5"/>
    <w:rsid w:val="0018228C"/>
    <w:rsid w:val="00186DAC"/>
    <w:rsid w:val="00193A67"/>
    <w:rsid w:val="00193ECF"/>
    <w:rsid w:val="001A40CD"/>
    <w:rsid w:val="001B1DF1"/>
    <w:rsid w:val="001B32EC"/>
    <w:rsid w:val="001B3467"/>
    <w:rsid w:val="001B4959"/>
    <w:rsid w:val="001C4040"/>
    <w:rsid w:val="001C56C8"/>
    <w:rsid w:val="001D0349"/>
    <w:rsid w:val="001D750A"/>
    <w:rsid w:val="001E201A"/>
    <w:rsid w:val="001E596E"/>
    <w:rsid w:val="001E5B58"/>
    <w:rsid w:val="001E67C6"/>
    <w:rsid w:val="001F2861"/>
    <w:rsid w:val="001F2E6F"/>
    <w:rsid w:val="0020086D"/>
    <w:rsid w:val="002202E8"/>
    <w:rsid w:val="00221042"/>
    <w:rsid w:val="00222C05"/>
    <w:rsid w:val="00222C4B"/>
    <w:rsid w:val="002267A8"/>
    <w:rsid w:val="0023164D"/>
    <w:rsid w:val="00231BE0"/>
    <w:rsid w:val="002440A8"/>
    <w:rsid w:val="0024565C"/>
    <w:rsid w:val="00252727"/>
    <w:rsid w:val="00252DAD"/>
    <w:rsid w:val="00253E1D"/>
    <w:rsid w:val="0025495B"/>
    <w:rsid w:val="002577D2"/>
    <w:rsid w:val="0026463E"/>
    <w:rsid w:val="00264B2E"/>
    <w:rsid w:val="00272601"/>
    <w:rsid w:val="0027396A"/>
    <w:rsid w:val="00276710"/>
    <w:rsid w:val="0028079D"/>
    <w:rsid w:val="00280E4F"/>
    <w:rsid w:val="00282130"/>
    <w:rsid w:val="00282DB5"/>
    <w:rsid w:val="00296A24"/>
    <w:rsid w:val="00297330"/>
    <w:rsid w:val="00297477"/>
    <w:rsid w:val="002A34CE"/>
    <w:rsid w:val="002B63E0"/>
    <w:rsid w:val="002C06E8"/>
    <w:rsid w:val="002C1DFB"/>
    <w:rsid w:val="002C334F"/>
    <w:rsid w:val="002C46EC"/>
    <w:rsid w:val="002C4D0E"/>
    <w:rsid w:val="002D6C44"/>
    <w:rsid w:val="002E0C8F"/>
    <w:rsid w:val="002E305B"/>
    <w:rsid w:val="002F350B"/>
    <w:rsid w:val="002F395F"/>
    <w:rsid w:val="002F5F38"/>
    <w:rsid w:val="0031067A"/>
    <w:rsid w:val="00310F34"/>
    <w:rsid w:val="003150AA"/>
    <w:rsid w:val="003153FB"/>
    <w:rsid w:val="0031587B"/>
    <w:rsid w:val="003178F8"/>
    <w:rsid w:val="0032434B"/>
    <w:rsid w:val="00327DE4"/>
    <w:rsid w:val="00341D6E"/>
    <w:rsid w:val="0034222E"/>
    <w:rsid w:val="00360308"/>
    <w:rsid w:val="00362E6D"/>
    <w:rsid w:val="00375B98"/>
    <w:rsid w:val="00377530"/>
    <w:rsid w:val="003866BB"/>
    <w:rsid w:val="0039214E"/>
    <w:rsid w:val="003950E6"/>
    <w:rsid w:val="003A18B2"/>
    <w:rsid w:val="003B1FEF"/>
    <w:rsid w:val="003B5E46"/>
    <w:rsid w:val="003B67BC"/>
    <w:rsid w:val="003B6CCE"/>
    <w:rsid w:val="003C14D1"/>
    <w:rsid w:val="003C1928"/>
    <w:rsid w:val="003C4A72"/>
    <w:rsid w:val="003C6949"/>
    <w:rsid w:val="003D214E"/>
    <w:rsid w:val="003D2C92"/>
    <w:rsid w:val="003D48B7"/>
    <w:rsid w:val="003D73C0"/>
    <w:rsid w:val="003E576F"/>
    <w:rsid w:val="003F7035"/>
    <w:rsid w:val="003F70B7"/>
    <w:rsid w:val="003F72AE"/>
    <w:rsid w:val="0040419E"/>
    <w:rsid w:val="00405B7B"/>
    <w:rsid w:val="004067AF"/>
    <w:rsid w:val="004101DC"/>
    <w:rsid w:val="004117EB"/>
    <w:rsid w:val="00413999"/>
    <w:rsid w:val="004200DD"/>
    <w:rsid w:val="004208E7"/>
    <w:rsid w:val="00425B84"/>
    <w:rsid w:val="00426B7A"/>
    <w:rsid w:val="00432E47"/>
    <w:rsid w:val="00437FFC"/>
    <w:rsid w:val="0044593E"/>
    <w:rsid w:val="00446762"/>
    <w:rsid w:val="004655E3"/>
    <w:rsid w:val="004673DA"/>
    <w:rsid w:val="00470D6D"/>
    <w:rsid w:val="0047376D"/>
    <w:rsid w:val="004748BF"/>
    <w:rsid w:val="004775BD"/>
    <w:rsid w:val="004841B0"/>
    <w:rsid w:val="004869B9"/>
    <w:rsid w:val="00490193"/>
    <w:rsid w:val="0049025C"/>
    <w:rsid w:val="00496592"/>
    <w:rsid w:val="00497C15"/>
    <w:rsid w:val="004A65E9"/>
    <w:rsid w:val="004B71BC"/>
    <w:rsid w:val="004D14B1"/>
    <w:rsid w:val="004D202E"/>
    <w:rsid w:val="004D3E73"/>
    <w:rsid w:val="004D58A5"/>
    <w:rsid w:val="004D7518"/>
    <w:rsid w:val="004E0E0D"/>
    <w:rsid w:val="004E3AC0"/>
    <w:rsid w:val="004F3867"/>
    <w:rsid w:val="005061F2"/>
    <w:rsid w:val="00514B51"/>
    <w:rsid w:val="00516C5F"/>
    <w:rsid w:val="00520B95"/>
    <w:rsid w:val="0052168D"/>
    <w:rsid w:val="00535452"/>
    <w:rsid w:val="00537C70"/>
    <w:rsid w:val="00540830"/>
    <w:rsid w:val="00541CCB"/>
    <w:rsid w:val="00543AC5"/>
    <w:rsid w:val="005444EE"/>
    <w:rsid w:val="00554D32"/>
    <w:rsid w:val="005567BB"/>
    <w:rsid w:val="00556912"/>
    <w:rsid w:val="005624DE"/>
    <w:rsid w:val="00564454"/>
    <w:rsid w:val="0056794E"/>
    <w:rsid w:val="0057232D"/>
    <w:rsid w:val="0058355E"/>
    <w:rsid w:val="0058724E"/>
    <w:rsid w:val="00591736"/>
    <w:rsid w:val="00591822"/>
    <w:rsid w:val="00594850"/>
    <w:rsid w:val="005A011F"/>
    <w:rsid w:val="005A67CA"/>
    <w:rsid w:val="005B35CE"/>
    <w:rsid w:val="005B4A11"/>
    <w:rsid w:val="005B6BAD"/>
    <w:rsid w:val="005C05BD"/>
    <w:rsid w:val="005D2498"/>
    <w:rsid w:val="005D5CCD"/>
    <w:rsid w:val="005E2314"/>
    <w:rsid w:val="005E473E"/>
    <w:rsid w:val="005E51D0"/>
    <w:rsid w:val="005E6FCC"/>
    <w:rsid w:val="005F1F2A"/>
    <w:rsid w:val="005F1FBA"/>
    <w:rsid w:val="005F60B9"/>
    <w:rsid w:val="005F76E4"/>
    <w:rsid w:val="005F7E6B"/>
    <w:rsid w:val="0060107B"/>
    <w:rsid w:val="006025BD"/>
    <w:rsid w:val="00605419"/>
    <w:rsid w:val="006063EB"/>
    <w:rsid w:val="00611D39"/>
    <w:rsid w:val="006173F8"/>
    <w:rsid w:val="0062678D"/>
    <w:rsid w:val="00630734"/>
    <w:rsid w:val="006336E2"/>
    <w:rsid w:val="00645E3F"/>
    <w:rsid w:val="00653E1E"/>
    <w:rsid w:val="00655964"/>
    <w:rsid w:val="00656FC0"/>
    <w:rsid w:val="00666806"/>
    <w:rsid w:val="00666ABC"/>
    <w:rsid w:val="0068167B"/>
    <w:rsid w:val="00685D07"/>
    <w:rsid w:val="00687A35"/>
    <w:rsid w:val="006950A7"/>
    <w:rsid w:val="006A0856"/>
    <w:rsid w:val="006A2462"/>
    <w:rsid w:val="006A303C"/>
    <w:rsid w:val="006A5A14"/>
    <w:rsid w:val="006A799C"/>
    <w:rsid w:val="006B4AFD"/>
    <w:rsid w:val="006C04D5"/>
    <w:rsid w:val="006C57DB"/>
    <w:rsid w:val="006D029A"/>
    <w:rsid w:val="006D1895"/>
    <w:rsid w:val="006D7885"/>
    <w:rsid w:val="006D7D6A"/>
    <w:rsid w:val="006E338B"/>
    <w:rsid w:val="006E7F33"/>
    <w:rsid w:val="006F0907"/>
    <w:rsid w:val="006F6018"/>
    <w:rsid w:val="006F7126"/>
    <w:rsid w:val="006F76AA"/>
    <w:rsid w:val="00705730"/>
    <w:rsid w:val="00716073"/>
    <w:rsid w:val="00720AFF"/>
    <w:rsid w:val="00721E7C"/>
    <w:rsid w:val="00722AB3"/>
    <w:rsid w:val="00726B5C"/>
    <w:rsid w:val="00736757"/>
    <w:rsid w:val="00740E92"/>
    <w:rsid w:val="00741582"/>
    <w:rsid w:val="00741980"/>
    <w:rsid w:val="0074631F"/>
    <w:rsid w:val="00746CBB"/>
    <w:rsid w:val="0075495D"/>
    <w:rsid w:val="00756EDD"/>
    <w:rsid w:val="00777DA2"/>
    <w:rsid w:val="007811E4"/>
    <w:rsid w:val="00792697"/>
    <w:rsid w:val="007A4ADC"/>
    <w:rsid w:val="007A6EEC"/>
    <w:rsid w:val="007A73DD"/>
    <w:rsid w:val="007B392F"/>
    <w:rsid w:val="007B4BF6"/>
    <w:rsid w:val="007B5694"/>
    <w:rsid w:val="007C19D4"/>
    <w:rsid w:val="007D309D"/>
    <w:rsid w:val="007E123C"/>
    <w:rsid w:val="007E691A"/>
    <w:rsid w:val="007E7126"/>
    <w:rsid w:val="007E7C50"/>
    <w:rsid w:val="007F1BD5"/>
    <w:rsid w:val="007F58C2"/>
    <w:rsid w:val="007F5F87"/>
    <w:rsid w:val="007F71D6"/>
    <w:rsid w:val="00800774"/>
    <w:rsid w:val="00802415"/>
    <w:rsid w:val="008077DC"/>
    <w:rsid w:val="00810369"/>
    <w:rsid w:val="008158B4"/>
    <w:rsid w:val="00830E36"/>
    <w:rsid w:val="008370EF"/>
    <w:rsid w:val="008378B5"/>
    <w:rsid w:val="0085326F"/>
    <w:rsid w:val="008535EF"/>
    <w:rsid w:val="008566DB"/>
    <w:rsid w:val="008570A7"/>
    <w:rsid w:val="0086043A"/>
    <w:rsid w:val="00860B6C"/>
    <w:rsid w:val="00860E36"/>
    <w:rsid w:val="0086390E"/>
    <w:rsid w:val="00863E0B"/>
    <w:rsid w:val="008647DC"/>
    <w:rsid w:val="00866148"/>
    <w:rsid w:val="00875CEA"/>
    <w:rsid w:val="00882005"/>
    <w:rsid w:val="00882054"/>
    <w:rsid w:val="00883993"/>
    <w:rsid w:val="00892F06"/>
    <w:rsid w:val="00896841"/>
    <w:rsid w:val="008A1F14"/>
    <w:rsid w:val="008A583F"/>
    <w:rsid w:val="008A640C"/>
    <w:rsid w:val="008B57C1"/>
    <w:rsid w:val="008C4634"/>
    <w:rsid w:val="008C6551"/>
    <w:rsid w:val="008C73F9"/>
    <w:rsid w:val="008D366E"/>
    <w:rsid w:val="008D4B20"/>
    <w:rsid w:val="008D4C28"/>
    <w:rsid w:val="008E02FB"/>
    <w:rsid w:val="008E1840"/>
    <w:rsid w:val="008E238D"/>
    <w:rsid w:val="008E4F6B"/>
    <w:rsid w:val="008E5BD9"/>
    <w:rsid w:val="008E7F3C"/>
    <w:rsid w:val="008F0B4D"/>
    <w:rsid w:val="008F3874"/>
    <w:rsid w:val="008F4B40"/>
    <w:rsid w:val="00901089"/>
    <w:rsid w:val="009020E5"/>
    <w:rsid w:val="00902887"/>
    <w:rsid w:val="00907C3E"/>
    <w:rsid w:val="00910D2F"/>
    <w:rsid w:val="00925234"/>
    <w:rsid w:val="0093244C"/>
    <w:rsid w:val="0093306A"/>
    <w:rsid w:val="009347F7"/>
    <w:rsid w:val="009456DF"/>
    <w:rsid w:val="00945C62"/>
    <w:rsid w:val="009528CD"/>
    <w:rsid w:val="009536B3"/>
    <w:rsid w:val="00954C25"/>
    <w:rsid w:val="00954EC6"/>
    <w:rsid w:val="00955281"/>
    <w:rsid w:val="0095682A"/>
    <w:rsid w:val="00957023"/>
    <w:rsid w:val="009578AF"/>
    <w:rsid w:val="0096301F"/>
    <w:rsid w:val="00966426"/>
    <w:rsid w:val="0097093E"/>
    <w:rsid w:val="009738F8"/>
    <w:rsid w:val="00993988"/>
    <w:rsid w:val="009A42B0"/>
    <w:rsid w:val="009B17D9"/>
    <w:rsid w:val="009B52C9"/>
    <w:rsid w:val="009C5C0A"/>
    <w:rsid w:val="009E5B0F"/>
    <w:rsid w:val="009F14CE"/>
    <w:rsid w:val="009F2AE9"/>
    <w:rsid w:val="009F3260"/>
    <w:rsid w:val="00A161FD"/>
    <w:rsid w:val="00A229E4"/>
    <w:rsid w:val="00A23FE9"/>
    <w:rsid w:val="00A263A5"/>
    <w:rsid w:val="00A36812"/>
    <w:rsid w:val="00A37DA4"/>
    <w:rsid w:val="00A404B0"/>
    <w:rsid w:val="00A42B21"/>
    <w:rsid w:val="00A44C17"/>
    <w:rsid w:val="00A47BA9"/>
    <w:rsid w:val="00A51CC2"/>
    <w:rsid w:val="00A55CAF"/>
    <w:rsid w:val="00A61427"/>
    <w:rsid w:val="00A674B7"/>
    <w:rsid w:val="00A67AEB"/>
    <w:rsid w:val="00A812CC"/>
    <w:rsid w:val="00A84064"/>
    <w:rsid w:val="00A85519"/>
    <w:rsid w:val="00A96836"/>
    <w:rsid w:val="00AA6061"/>
    <w:rsid w:val="00AB00D8"/>
    <w:rsid w:val="00AB03E7"/>
    <w:rsid w:val="00AB20B8"/>
    <w:rsid w:val="00AB783F"/>
    <w:rsid w:val="00AB7844"/>
    <w:rsid w:val="00AB7AC9"/>
    <w:rsid w:val="00AC0D0F"/>
    <w:rsid w:val="00AC0D80"/>
    <w:rsid w:val="00AC4930"/>
    <w:rsid w:val="00AC7F65"/>
    <w:rsid w:val="00AD2520"/>
    <w:rsid w:val="00AD294B"/>
    <w:rsid w:val="00AD50F6"/>
    <w:rsid w:val="00AD52F1"/>
    <w:rsid w:val="00AE69B1"/>
    <w:rsid w:val="00AF4FED"/>
    <w:rsid w:val="00B051BB"/>
    <w:rsid w:val="00B12F1D"/>
    <w:rsid w:val="00B13E42"/>
    <w:rsid w:val="00B235E2"/>
    <w:rsid w:val="00B251B0"/>
    <w:rsid w:val="00B25760"/>
    <w:rsid w:val="00B27721"/>
    <w:rsid w:val="00B307AA"/>
    <w:rsid w:val="00B320C9"/>
    <w:rsid w:val="00B32CF2"/>
    <w:rsid w:val="00B36B3B"/>
    <w:rsid w:val="00B42EFA"/>
    <w:rsid w:val="00B45D14"/>
    <w:rsid w:val="00B47C43"/>
    <w:rsid w:val="00B54EEE"/>
    <w:rsid w:val="00B62364"/>
    <w:rsid w:val="00B6529C"/>
    <w:rsid w:val="00B675DA"/>
    <w:rsid w:val="00B766C2"/>
    <w:rsid w:val="00B767E6"/>
    <w:rsid w:val="00B8108A"/>
    <w:rsid w:val="00B8331F"/>
    <w:rsid w:val="00B845E8"/>
    <w:rsid w:val="00B85B2D"/>
    <w:rsid w:val="00B87BCF"/>
    <w:rsid w:val="00B93F1A"/>
    <w:rsid w:val="00BA03A3"/>
    <w:rsid w:val="00BA2DA5"/>
    <w:rsid w:val="00BA42C2"/>
    <w:rsid w:val="00BA471B"/>
    <w:rsid w:val="00BB23A6"/>
    <w:rsid w:val="00BB5BF7"/>
    <w:rsid w:val="00BC6CD8"/>
    <w:rsid w:val="00BD54F9"/>
    <w:rsid w:val="00BD7567"/>
    <w:rsid w:val="00BD79F6"/>
    <w:rsid w:val="00BE45D0"/>
    <w:rsid w:val="00BE6146"/>
    <w:rsid w:val="00BF0F68"/>
    <w:rsid w:val="00BF260E"/>
    <w:rsid w:val="00C03769"/>
    <w:rsid w:val="00C04F99"/>
    <w:rsid w:val="00C078CE"/>
    <w:rsid w:val="00C07DC9"/>
    <w:rsid w:val="00C07FDC"/>
    <w:rsid w:val="00C11FBB"/>
    <w:rsid w:val="00C146C6"/>
    <w:rsid w:val="00C1733C"/>
    <w:rsid w:val="00C17D48"/>
    <w:rsid w:val="00C265E5"/>
    <w:rsid w:val="00C32BFC"/>
    <w:rsid w:val="00C41BB8"/>
    <w:rsid w:val="00C44109"/>
    <w:rsid w:val="00C46D92"/>
    <w:rsid w:val="00C648A4"/>
    <w:rsid w:val="00C65771"/>
    <w:rsid w:val="00C719FB"/>
    <w:rsid w:val="00C7365E"/>
    <w:rsid w:val="00C7416D"/>
    <w:rsid w:val="00C77E64"/>
    <w:rsid w:val="00C81C45"/>
    <w:rsid w:val="00C87A47"/>
    <w:rsid w:val="00C91BCD"/>
    <w:rsid w:val="00C955EA"/>
    <w:rsid w:val="00CA0EAD"/>
    <w:rsid w:val="00CB2006"/>
    <w:rsid w:val="00CB2439"/>
    <w:rsid w:val="00CB5872"/>
    <w:rsid w:val="00CB7FC0"/>
    <w:rsid w:val="00CC0D4C"/>
    <w:rsid w:val="00CC1E9E"/>
    <w:rsid w:val="00CC2397"/>
    <w:rsid w:val="00CC2546"/>
    <w:rsid w:val="00CC3CC0"/>
    <w:rsid w:val="00CC446B"/>
    <w:rsid w:val="00CC7D8E"/>
    <w:rsid w:val="00CD2544"/>
    <w:rsid w:val="00CD729C"/>
    <w:rsid w:val="00CD7754"/>
    <w:rsid w:val="00CD7A27"/>
    <w:rsid w:val="00CE12F7"/>
    <w:rsid w:val="00CE428B"/>
    <w:rsid w:val="00CE5BC8"/>
    <w:rsid w:val="00CE72D3"/>
    <w:rsid w:val="00CF456B"/>
    <w:rsid w:val="00CF670D"/>
    <w:rsid w:val="00CF74E5"/>
    <w:rsid w:val="00CF791D"/>
    <w:rsid w:val="00D01CB2"/>
    <w:rsid w:val="00D06597"/>
    <w:rsid w:val="00D065B5"/>
    <w:rsid w:val="00D141C5"/>
    <w:rsid w:val="00D141D3"/>
    <w:rsid w:val="00D21CE8"/>
    <w:rsid w:val="00D259F6"/>
    <w:rsid w:val="00D27844"/>
    <w:rsid w:val="00D319B4"/>
    <w:rsid w:val="00D31CFE"/>
    <w:rsid w:val="00D34AD4"/>
    <w:rsid w:val="00D41D4B"/>
    <w:rsid w:val="00D42122"/>
    <w:rsid w:val="00D42CC7"/>
    <w:rsid w:val="00D438C8"/>
    <w:rsid w:val="00D5086F"/>
    <w:rsid w:val="00D51B29"/>
    <w:rsid w:val="00D51C11"/>
    <w:rsid w:val="00D52A31"/>
    <w:rsid w:val="00D60827"/>
    <w:rsid w:val="00D662E3"/>
    <w:rsid w:val="00D70C07"/>
    <w:rsid w:val="00D716BA"/>
    <w:rsid w:val="00D7299D"/>
    <w:rsid w:val="00D73C77"/>
    <w:rsid w:val="00D76A52"/>
    <w:rsid w:val="00D802CF"/>
    <w:rsid w:val="00D80E87"/>
    <w:rsid w:val="00D8560A"/>
    <w:rsid w:val="00D9578D"/>
    <w:rsid w:val="00D95DB9"/>
    <w:rsid w:val="00DC6B50"/>
    <w:rsid w:val="00DC7707"/>
    <w:rsid w:val="00DD15E5"/>
    <w:rsid w:val="00DE4F1D"/>
    <w:rsid w:val="00DE5472"/>
    <w:rsid w:val="00E01B50"/>
    <w:rsid w:val="00E10B12"/>
    <w:rsid w:val="00E120B3"/>
    <w:rsid w:val="00E1228C"/>
    <w:rsid w:val="00E17A34"/>
    <w:rsid w:val="00E17BBA"/>
    <w:rsid w:val="00E17D12"/>
    <w:rsid w:val="00E22C5E"/>
    <w:rsid w:val="00E24AE7"/>
    <w:rsid w:val="00E25A2E"/>
    <w:rsid w:val="00E277DA"/>
    <w:rsid w:val="00E32042"/>
    <w:rsid w:val="00E415FB"/>
    <w:rsid w:val="00E4192F"/>
    <w:rsid w:val="00E45010"/>
    <w:rsid w:val="00E47E33"/>
    <w:rsid w:val="00E50D6D"/>
    <w:rsid w:val="00E51342"/>
    <w:rsid w:val="00E56157"/>
    <w:rsid w:val="00E578FC"/>
    <w:rsid w:val="00E64F3F"/>
    <w:rsid w:val="00E66073"/>
    <w:rsid w:val="00E666D7"/>
    <w:rsid w:val="00E721D3"/>
    <w:rsid w:val="00E7583D"/>
    <w:rsid w:val="00E777D3"/>
    <w:rsid w:val="00E8012F"/>
    <w:rsid w:val="00E92142"/>
    <w:rsid w:val="00E93B99"/>
    <w:rsid w:val="00EA3439"/>
    <w:rsid w:val="00EA363E"/>
    <w:rsid w:val="00EA47D7"/>
    <w:rsid w:val="00EA566E"/>
    <w:rsid w:val="00EA5A2F"/>
    <w:rsid w:val="00EA67E1"/>
    <w:rsid w:val="00EB4ADA"/>
    <w:rsid w:val="00EB50B4"/>
    <w:rsid w:val="00ED0C3F"/>
    <w:rsid w:val="00ED435C"/>
    <w:rsid w:val="00EE221F"/>
    <w:rsid w:val="00EF2CA3"/>
    <w:rsid w:val="00EF7D2E"/>
    <w:rsid w:val="00F23087"/>
    <w:rsid w:val="00F258E6"/>
    <w:rsid w:val="00F3030B"/>
    <w:rsid w:val="00F31D7D"/>
    <w:rsid w:val="00F327A2"/>
    <w:rsid w:val="00F32F34"/>
    <w:rsid w:val="00F5223D"/>
    <w:rsid w:val="00F54495"/>
    <w:rsid w:val="00F560B8"/>
    <w:rsid w:val="00F5745F"/>
    <w:rsid w:val="00F57952"/>
    <w:rsid w:val="00F60CB3"/>
    <w:rsid w:val="00F63782"/>
    <w:rsid w:val="00F63C14"/>
    <w:rsid w:val="00F72156"/>
    <w:rsid w:val="00F729BB"/>
    <w:rsid w:val="00F77169"/>
    <w:rsid w:val="00F808B6"/>
    <w:rsid w:val="00F818AC"/>
    <w:rsid w:val="00F8450B"/>
    <w:rsid w:val="00F845BB"/>
    <w:rsid w:val="00F849E6"/>
    <w:rsid w:val="00F85375"/>
    <w:rsid w:val="00F943E2"/>
    <w:rsid w:val="00F956D1"/>
    <w:rsid w:val="00FA1EE7"/>
    <w:rsid w:val="00FA5B4E"/>
    <w:rsid w:val="00FA5D17"/>
    <w:rsid w:val="00FA7984"/>
    <w:rsid w:val="00FB1F79"/>
    <w:rsid w:val="00FB1F8D"/>
    <w:rsid w:val="00FC08CF"/>
    <w:rsid w:val="00FC6B77"/>
    <w:rsid w:val="00FD342C"/>
    <w:rsid w:val="00FD4642"/>
    <w:rsid w:val="00FD75D8"/>
    <w:rsid w:val="00FE31F5"/>
    <w:rsid w:val="00FE5C0C"/>
    <w:rsid w:val="00FF5532"/>
    <w:rsid w:val="00FF6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3826">
      <o:colormenu v:ext="edit" fill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20E5"/>
    <w:rPr>
      <w:rFonts w:ascii="Arial" w:hAnsi="Arial" w:cs="Arial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9020E5"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Ttulo2">
    <w:name w:val="heading 2"/>
    <w:basedOn w:val="Normal"/>
    <w:next w:val="Normal"/>
    <w:qFormat/>
    <w:rsid w:val="009020E5"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020E5"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Ttulo6">
    <w:name w:val="heading 6"/>
    <w:basedOn w:val="Normal"/>
    <w:next w:val="Normal"/>
    <w:qFormat/>
    <w:rsid w:val="009020E5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020E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020E5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Char">
    <w:name w:val="Char"/>
    <w:basedOn w:val="Fuentedeprrafopredeter"/>
    <w:rsid w:val="009020E5"/>
    <w:rPr>
      <w:rFonts w:ascii="Arial" w:hAnsi="Arial" w:cs="Arial" w:hint="default"/>
      <w:sz w:val="19"/>
      <w:szCs w:val="19"/>
      <w:lang w:val="es-ES" w:eastAsia="es-ES" w:bidi="es-ES"/>
    </w:rPr>
  </w:style>
  <w:style w:type="paragraph" w:styleId="Textoindependiente">
    <w:name w:val="Body Text"/>
    <w:basedOn w:val="Normal"/>
    <w:rsid w:val="009020E5"/>
    <w:rPr>
      <w:sz w:val="19"/>
      <w:szCs w:val="19"/>
    </w:rPr>
  </w:style>
  <w:style w:type="character" w:customStyle="1" w:styleId="FieldTextChar">
    <w:name w:val="Field Text Char"/>
    <w:basedOn w:val="Fuentedeprrafopredeter"/>
    <w:rsid w:val="009020E5"/>
    <w:rPr>
      <w:rFonts w:ascii="Arial" w:hAnsi="Arial" w:cs="Arial" w:hint="default"/>
      <w:b/>
      <w:bCs w:val="0"/>
      <w:sz w:val="19"/>
      <w:szCs w:val="19"/>
      <w:lang w:val="es-ES" w:eastAsia="es-ES" w:bidi="es-ES"/>
    </w:rPr>
  </w:style>
  <w:style w:type="paragraph" w:customStyle="1" w:styleId="FieldText">
    <w:name w:val="Field Text"/>
    <w:basedOn w:val="Normal"/>
    <w:rsid w:val="009020E5"/>
    <w:rPr>
      <w:b/>
      <w:sz w:val="19"/>
      <w:szCs w:val="19"/>
      <w:lang w:val="es-ES" w:eastAsia="es-ES" w:bidi="es-ES"/>
    </w:rPr>
  </w:style>
  <w:style w:type="character" w:customStyle="1" w:styleId="EvaluationCriteriaChar">
    <w:name w:val="Evaluation Criteria Char"/>
    <w:basedOn w:val="Char"/>
    <w:rsid w:val="009020E5"/>
    <w:rPr>
      <w:b/>
      <w:bCs w:val="0"/>
    </w:rPr>
  </w:style>
  <w:style w:type="paragraph" w:customStyle="1" w:styleId="EvaluationCriteria">
    <w:name w:val="Evaluation Criteria"/>
    <w:basedOn w:val="Textoindependiente"/>
    <w:rsid w:val="009020E5"/>
    <w:rPr>
      <w:b/>
      <w:lang w:val="es-ES" w:eastAsia="es-ES" w:bidi="es-ES"/>
    </w:rPr>
  </w:style>
  <w:style w:type="paragraph" w:customStyle="1" w:styleId="Subcriteria">
    <w:name w:val="Subcriteria"/>
    <w:basedOn w:val="EvaluationCriteria"/>
    <w:rsid w:val="009020E5"/>
    <w:pPr>
      <w:ind w:left="288"/>
    </w:pPr>
    <w:rPr>
      <w:b w:val="0"/>
      <w:i/>
    </w:rPr>
  </w:style>
  <w:style w:type="table" w:styleId="Tablaconcuadrcula">
    <w:name w:val="Table Grid"/>
    <w:basedOn w:val="Tablanormal"/>
    <w:rsid w:val="00BD79F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D79F6"/>
    <w:rPr>
      <w:rFonts w:ascii="Arial" w:hAnsi="Arial" w:cs="Arial"/>
      <w:i/>
      <w:lang w:val="en-US" w:eastAsia="en-US"/>
    </w:rPr>
  </w:style>
  <w:style w:type="paragraph" w:styleId="Textodeglobo">
    <w:name w:val="Balloon Text"/>
    <w:basedOn w:val="Normal"/>
    <w:link w:val="TextodegloboCar"/>
    <w:rsid w:val="00BD79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79F6"/>
    <w:rPr>
      <w:rFonts w:ascii="Tahoma" w:hAnsi="Tahoma" w:cs="Tahoma"/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D7A27"/>
    <w:rPr>
      <w:rFonts w:ascii="Arial" w:hAnsi="Arial" w:cs="Arial"/>
      <w:sz w:val="24"/>
      <w:szCs w:val="24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792697"/>
    <w:rPr>
      <w:b/>
      <w:bCs/>
    </w:rPr>
  </w:style>
  <w:style w:type="paragraph" w:styleId="Prrafodelista">
    <w:name w:val="List Paragraph"/>
    <w:basedOn w:val="Normal"/>
    <w:uiPriority w:val="34"/>
    <w:qFormat/>
    <w:rsid w:val="00B36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7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9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camara\Datos%20de%20programa\Microsoft\Templates\Evaluaci&#243;n%20de%20aptitudes%20organizadoras%20e%20interpersonal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AE077-0803-43F1-BB83-AF941438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Evaluación de aptitudes organizadoras e interpersonales.dot</Template>
  <TotalTime>2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jcamara</dc:creator>
  <cp:lastModifiedBy>desktop</cp:lastModifiedBy>
  <cp:revision>4</cp:revision>
  <cp:lastPrinted>2014-10-15T21:34:00Z</cp:lastPrinted>
  <dcterms:created xsi:type="dcterms:W3CDTF">2014-12-29T15:00:00Z</dcterms:created>
  <dcterms:modified xsi:type="dcterms:W3CDTF">2014-12-29T16:05:00Z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TC010916313082</vt:lpwstr>
  </property>
</Properties>
</file>